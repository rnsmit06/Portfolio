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EF4A18" w:rsidP="00141A4C">
      <w:pPr>
        <w:pStyle w:val="Title"/>
      </w:pPr>
      <w:r>
        <w:t>Ryan Smith</w:t>
      </w:r>
    </w:p>
    <w:p w:rsidR="00141A4C" w:rsidRDefault="00EF4A18" w:rsidP="00141A4C">
      <w:r>
        <w:t>8819 Fairground Road, Louisville, KY 40291</w:t>
      </w:r>
      <w:r w:rsidR="00141A4C">
        <w:t> | </w:t>
      </w:r>
      <w:r>
        <w:t>(502)819-8968</w:t>
      </w:r>
      <w:r w:rsidR="00141A4C">
        <w:t> | </w:t>
      </w:r>
      <w:r>
        <w:t>rnsmit06@louisville.edu</w:t>
      </w:r>
    </w:p>
    <w:p w:rsidR="006270A9" w:rsidRDefault="003804F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3537F7E5695D4CA7B6308C60E36F8558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EB24AC">
      <w:r>
        <w:t>Start my professional career in a position where I can apply my skills and learn new ones.</w:t>
      </w:r>
    </w:p>
    <w:sdt>
      <w:sdtPr>
        <w:alias w:val="Education:"/>
        <w:tag w:val="Education:"/>
        <w:id w:val="807127995"/>
        <w:placeholder>
          <w:docPart w:val="E3F7ADA06AEC4EDF8B943DB92F4DF7E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EF4A18">
      <w:pPr>
        <w:pStyle w:val="Heading2"/>
      </w:pPr>
      <w:proofErr w:type="gramStart"/>
      <w:r>
        <w:t>bachelors of science</w:t>
      </w:r>
      <w:proofErr w:type="gramEnd"/>
      <w:r w:rsidR="009D5933">
        <w:t>| </w:t>
      </w:r>
      <w:r>
        <w:t>spring 2019</w:t>
      </w:r>
      <w:r w:rsidR="009D5933">
        <w:t> | </w:t>
      </w:r>
      <w:r>
        <w:t>university of louisville</w:t>
      </w:r>
    </w:p>
    <w:p w:rsidR="006270A9" w:rsidRDefault="009D5933" w:rsidP="001B29CF">
      <w:pPr>
        <w:pStyle w:val="ListBullet"/>
      </w:pPr>
      <w:r>
        <w:t xml:space="preserve">Major: </w:t>
      </w:r>
      <w:r w:rsidR="00EF4A18">
        <w:t>Computer Information Systems</w:t>
      </w:r>
    </w:p>
    <w:p w:rsidR="006270A9" w:rsidRDefault="00EF4A18" w:rsidP="001B29CF">
      <w:pPr>
        <w:pStyle w:val="ListBullet"/>
      </w:pPr>
      <w:r>
        <w:t>Tracks</w:t>
      </w:r>
      <w:r w:rsidR="009D5933">
        <w:t xml:space="preserve">: </w:t>
      </w:r>
      <w:r>
        <w:t>Information Security, Web Development, Business Process Management</w:t>
      </w:r>
    </w:p>
    <w:p w:rsidR="00EF4A18" w:rsidRDefault="00EF4A18" w:rsidP="001B29CF">
      <w:pPr>
        <w:pStyle w:val="ListBullet"/>
      </w:pPr>
      <w:proofErr w:type="gramStart"/>
      <w:r>
        <w:t>GPA :</w:t>
      </w:r>
      <w:proofErr w:type="gramEnd"/>
      <w:r>
        <w:t xml:space="preserve"> 3.89 | Major GPA</w:t>
      </w:r>
      <w:bookmarkStart w:id="0" w:name="_GoBack"/>
      <w:bookmarkEnd w:id="0"/>
      <w:r>
        <w:t xml:space="preserve"> : 3.95</w:t>
      </w:r>
    </w:p>
    <w:sdt>
      <w:sdtPr>
        <w:alias w:val="Skills &amp; Abilities:"/>
        <w:tag w:val="Skills &amp; Abilities:"/>
        <w:id w:val="458624136"/>
        <w:placeholder>
          <w:docPart w:val="67AF2E36BF194BCFA8BC51A5339F140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EB24AC" w:rsidP="00EB24AC">
      <w:pPr>
        <w:pStyle w:val="ListBullet"/>
      </w:pPr>
      <w:r>
        <w:t>Proficient with Microsoft SQL Server | SQL Server Reporting Services</w:t>
      </w:r>
    </w:p>
    <w:p w:rsidR="008941B3" w:rsidRDefault="008941B3" w:rsidP="00EB24AC">
      <w:pPr>
        <w:pStyle w:val="ListBullet"/>
      </w:pPr>
      <w:r>
        <w:t>Expert skills in Microsoft Office</w:t>
      </w:r>
    </w:p>
    <w:p w:rsidR="00EB24AC" w:rsidRDefault="00EB24AC" w:rsidP="00EB24AC">
      <w:pPr>
        <w:pStyle w:val="ListBullet"/>
      </w:pPr>
      <w:r>
        <w:t>Intermediate object-oriented programming (C#) skills</w:t>
      </w:r>
    </w:p>
    <w:p w:rsidR="008941B3" w:rsidRDefault="00EB24AC" w:rsidP="008941B3">
      <w:pPr>
        <w:pStyle w:val="ListBullet"/>
      </w:pPr>
      <w:r>
        <w:t>Experience with ASP.NET | HTML | JavaScript | CSS | SPSS</w:t>
      </w:r>
    </w:p>
    <w:p w:rsidR="008941B3" w:rsidRDefault="008941B3" w:rsidP="008941B3">
      <w:pPr>
        <w:pStyle w:val="ListBullet"/>
      </w:pPr>
      <w:r>
        <w:t>Willing independent problem solver</w:t>
      </w:r>
    </w:p>
    <w:sdt>
      <w:sdtPr>
        <w:alias w:val="Experience:"/>
        <w:tag w:val="Experience:"/>
        <w:id w:val="171684534"/>
        <w:placeholder>
          <w:docPart w:val="894F77E8A2D545C78A2C4E4E0A9C14F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EF4A18">
      <w:pPr>
        <w:pStyle w:val="Heading2"/>
      </w:pPr>
      <w:r>
        <w:t>Business intelligence developer</w:t>
      </w:r>
      <w:r w:rsidR="009D5933">
        <w:t> | </w:t>
      </w:r>
      <w:r>
        <w:t>orr safety corp</w:t>
      </w:r>
      <w:r w:rsidR="009D5933">
        <w:t> | </w:t>
      </w:r>
      <w:r>
        <w:t>may 2018 - current</w:t>
      </w:r>
    </w:p>
    <w:p w:rsidR="00EF4A18" w:rsidRDefault="00EF4A18" w:rsidP="00EF4A18">
      <w:pPr>
        <w:pStyle w:val="ListBullet"/>
      </w:pPr>
      <w:r>
        <w:t>Responsible for assisting with the design, development, execution, and delivery of certain reporting needs. Primarily used SQL, SSIS, SSRS, Microsoft Access.</w:t>
      </w:r>
    </w:p>
    <w:p w:rsidR="00EB24AC" w:rsidRDefault="00EB24AC" w:rsidP="00EB24AC">
      <w:pPr>
        <w:pStyle w:val="ListBullet"/>
        <w:numPr>
          <w:ilvl w:val="0"/>
          <w:numId w:val="0"/>
        </w:numPr>
        <w:ind w:left="216"/>
      </w:pPr>
    </w:p>
    <w:p w:rsidR="006270A9" w:rsidRDefault="00EF4A18">
      <w:pPr>
        <w:pStyle w:val="Heading2"/>
      </w:pPr>
      <w:r>
        <w:t>developer &amp; analyst</w:t>
      </w:r>
      <w:r w:rsidR="009D5933">
        <w:t> | </w:t>
      </w:r>
      <w:r>
        <w:t>kyhbpa website development</w:t>
      </w:r>
      <w:r w:rsidR="009D5933">
        <w:t> | </w:t>
      </w:r>
      <w:r>
        <w:t>aug</w:t>
      </w:r>
      <w:r w:rsidR="00EB24AC">
        <w:t xml:space="preserve"> </w:t>
      </w:r>
      <w:r>
        <w:t>-</w:t>
      </w:r>
      <w:r w:rsidR="00EB24AC">
        <w:t xml:space="preserve"> </w:t>
      </w:r>
      <w:r>
        <w:t>dec 2017</w:t>
      </w:r>
    </w:p>
    <w:p w:rsidR="001B29CF" w:rsidRDefault="00EB24AC" w:rsidP="001B29CF">
      <w:pPr>
        <w:pStyle w:val="ListBullet"/>
      </w:pPr>
      <w:r>
        <w:t>Small g</w:t>
      </w:r>
      <w:r w:rsidR="00EF4A18">
        <w:t xml:space="preserve">roup that designed and created a website for the </w:t>
      </w:r>
      <w:r>
        <w:t xml:space="preserve">non-profit </w:t>
      </w:r>
      <w:r w:rsidR="00EF4A18">
        <w:t>KYHBPA using .NET MVC</w:t>
      </w:r>
    </w:p>
    <w:p w:rsidR="00EF4A18" w:rsidRDefault="00EF4A18" w:rsidP="001B29CF">
      <w:pPr>
        <w:pStyle w:val="ListBullet"/>
      </w:pPr>
      <w:r>
        <w:t>Project was selected to be implemented as the official KYHBPA website</w:t>
      </w:r>
    </w:p>
    <w:p w:rsidR="00EF4A18" w:rsidRDefault="00EB24AC" w:rsidP="00EF4A18">
      <w:pPr>
        <w:pStyle w:val="ListBullet"/>
        <w:numPr>
          <w:ilvl w:val="0"/>
          <w:numId w:val="0"/>
        </w:numPr>
        <w:ind w:left="216"/>
      </w:pPr>
      <w:hyperlink r:id="rId8" w:history="1">
        <w:r w:rsidRPr="00C81C8D">
          <w:rPr>
            <w:rStyle w:val="Hyperlink"/>
          </w:rPr>
          <w:t>www.kentuckyhbpa.org</w:t>
        </w:r>
      </w:hyperlink>
    </w:p>
    <w:p w:rsidR="00EB24AC" w:rsidRDefault="00EB24AC" w:rsidP="00EF4A18">
      <w:pPr>
        <w:pStyle w:val="ListBullet"/>
        <w:numPr>
          <w:ilvl w:val="0"/>
          <w:numId w:val="0"/>
        </w:numPr>
        <w:ind w:left="216"/>
      </w:pPr>
    </w:p>
    <w:p w:rsidR="00EB24AC" w:rsidRDefault="00EB24AC" w:rsidP="00EB24AC">
      <w:pPr>
        <w:pStyle w:val="Heading2"/>
      </w:pPr>
      <w:r>
        <w:t xml:space="preserve">Package handler | UPS | Aug 2015 – Jan 2017 &amp; Sep 2017 – JAN 2018 </w:t>
      </w:r>
    </w:p>
    <w:p w:rsidR="00EB24AC" w:rsidRDefault="00EB24AC" w:rsidP="00EB24AC">
      <w:pPr>
        <w:pStyle w:val="ListBullet"/>
      </w:pPr>
      <w:r>
        <w:t>Demonstrated the ability to work in high pressure environments</w:t>
      </w:r>
    </w:p>
    <w:p w:rsidR="00EB24AC" w:rsidRPr="00EB24AC" w:rsidRDefault="00EB24AC" w:rsidP="00EB24AC">
      <w:pPr>
        <w:pStyle w:val="ListBullet"/>
      </w:pPr>
      <w:r>
        <w:t>Worked 25+ hours a week while attending school full time</w:t>
      </w:r>
    </w:p>
    <w:sectPr w:rsidR="00EB24AC" w:rsidRPr="00EB24AC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4F3" w:rsidRDefault="003804F3">
      <w:pPr>
        <w:spacing w:after="0"/>
      </w:pPr>
      <w:r>
        <w:separator/>
      </w:r>
    </w:p>
  </w:endnote>
  <w:endnote w:type="continuationSeparator" w:id="0">
    <w:p w:rsidR="003804F3" w:rsidRDefault="00380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4F3" w:rsidRDefault="003804F3">
      <w:pPr>
        <w:spacing w:after="0"/>
      </w:pPr>
      <w:r>
        <w:separator/>
      </w:r>
    </w:p>
  </w:footnote>
  <w:footnote w:type="continuationSeparator" w:id="0">
    <w:p w:rsidR="003804F3" w:rsidRDefault="003804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18"/>
    <w:rsid w:val="000A4F59"/>
    <w:rsid w:val="00141A4C"/>
    <w:rsid w:val="001B29CF"/>
    <w:rsid w:val="0028220F"/>
    <w:rsid w:val="00356C14"/>
    <w:rsid w:val="003804F3"/>
    <w:rsid w:val="00617B26"/>
    <w:rsid w:val="006270A9"/>
    <w:rsid w:val="00675956"/>
    <w:rsid w:val="00681034"/>
    <w:rsid w:val="00816216"/>
    <w:rsid w:val="0087734B"/>
    <w:rsid w:val="008941B3"/>
    <w:rsid w:val="009D5933"/>
    <w:rsid w:val="00BD768D"/>
    <w:rsid w:val="00C61F8E"/>
    <w:rsid w:val="00E83E4B"/>
    <w:rsid w:val="00EB24AC"/>
    <w:rsid w:val="00E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BD6F6"/>
  <w15:chartTrackingRefBased/>
  <w15:docId w15:val="{11DCFD42-361F-4CC5-A5CB-4FC7BC16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B2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uckyhbp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37F7E5695D4CA7B6308C60E36F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1D32-D816-4BDB-9B21-B17E9AF04CC7}"/>
      </w:docPartPr>
      <w:docPartBody>
        <w:p w:rsidR="00000000" w:rsidRDefault="00494657">
          <w:pPr>
            <w:pStyle w:val="3537F7E5695D4CA7B6308C60E36F8558"/>
          </w:pPr>
          <w:r>
            <w:t>Objective</w:t>
          </w:r>
        </w:p>
      </w:docPartBody>
    </w:docPart>
    <w:docPart>
      <w:docPartPr>
        <w:name w:val="E3F7ADA06AEC4EDF8B943DB92F4D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A85E-9144-40EE-A833-AFA020799F6E}"/>
      </w:docPartPr>
      <w:docPartBody>
        <w:p w:rsidR="00000000" w:rsidRDefault="00494657">
          <w:pPr>
            <w:pStyle w:val="E3F7ADA06AEC4EDF8B943DB92F4DF7EB"/>
          </w:pPr>
          <w:r>
            <w:t>Education</w:t>
          </w:r>
        </w:p>
      </w:docPartBody>
    </w:docPart>
    <w:docPart>
      <w:docPartPr>
        <w:name w:val="67AF2E36BF194BCFA8BC51A5339F1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BFBCC-2299-448D-8016-ECE8BF3FE2B4}"/>
      </w:docPartPr>
      <w:docPartBody>
        <w:p w:rsidR="00000000" w:rsidRDefault="00494657">
          <w:pPr>
            <w:pStyle w:val="67AF2E36BF194BCFA8BC51A5339F1406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894F77E8A2D545C78A2C4E4E0A9C1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D0A25-FA18-4544-8D1D-0A1E649037EC}"/>
      </w:docPartPr>
      <w:docPartBody>
        <w:p w:rsidR="00000000" w:rsidRDefault="00494657">
          <w:pPr>
            <w:pStyle w:val="894F77E8A2D545C78A2C4E4E0A9C14F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57"/>
    <w:rsid w:val="0049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4C67F404D4ED9BAD4D9987EEFD94E">
    <w:name w:val="5604C67F404D4ED9BAD4D9987EEFD94E"/>
  </w:style>
  <w:style w:type="paragraph" w:customStyle="1" w:styleId="4C6F0B7CFD694F85B52308FD3581090D">
    <w:name w:val="4C6F0B7CFD694F85B52308FD3581090D"/>
  </w:style>
  <w:style w:type="paragraph" w:customStyle="1" w:styleId="B224079BE0CF4903BF0A0CA9DC6F9413">
    <w:name w:val="B224079BE0CF4903BF0A0CA9DC6F9413"/>
  </w:style>
  <w:style w:type="paragraph" w:customStyle="1" w:styleId="46C2DA4B9A4B4CB3827A1D3DF816B65E">
    <w:name w:val="46C2DA4B9A4B4CB3827A1D3DF816B65E"/>
  </w:style>
  <w:style w:type="paragraph" w:customStyle="1" w:styleId="3537F7E5695D4CA7B6308C60E36F8558">
    <w:name w:val="3537F7E5695D4CA7B6308C60E36F8558"/>
  </w:style>
  <w:style w:type="paragraph" w:customStyle="1" w:styleId="DAFB3170960741E39F2C711DAC59B462">
    <w:name w:val="DAFB3170960741E39F2C711DAC59B462"/>
  </w:style>
  <w:style w:type="paragraph" w:customStyle="1" w:styleId="E3F7ADA06AEC4EDF8B943DB92F4DF7EB">
    <w:name w:val="E3F7ADA06AEC4EDF8B943DB92F4DF7EB"/>
  </w:style>
  <w:style w:type="paragraph" w:customStyle="1" w:styleId="EA20E5C654D74299B99D333F916A7496">
    <w:name w:val="EA20E5C654D74299B99D333F916A7496"/>
  </w:style>
  <w:style w:type="paragraph" w:customStyle="1" w:styleId="7629637315224111B3BB00BDD90A257A">
    <w:name w:val="7629637315224111B3BB00BDD90A257A"/>
  </w:style>
  <w:style w:type="paragraph" w:customStyle="1" w:styleId="53E2D1B762D24BBC9D154B8A90012B2F">
    <w:name w:val="53E2D1B762D24BBC9D154B8A90012B2F"/>
  </w:style>
  <w:style w:type="paragraph" w:customStyle="1" w:styleId="09CF300EA30B46698DA98BF336F9AC04">
    <w:name w:val="09CF300EA30B46698DA98BF336F9AC04"/>
  </w:style>
  <w:style w:type="paragraph" w:customStyle="1" w:styleId="8B54D14EF09D4A78A7E7202EF28DFC3D">
    <w:name w:val="8B54D14EF09D4A78A7E7202EF28DFC3D"/>
  </w:style>
  <w:style w:type="paragraph" w:customStyle="1" w:styleId="E4BB6253C4E7495E88EA8F200B40AAED">
    <w:name w:val="E4BB6253C4E7495E88EA8F200B40AAED"/>
  </w:style>
  <w:style w:type="paragraph" w:customStyle="1" w:styleId="84BBF190011E4443B60D79C79B24D5F1">
    <w:name w:val="84BBF190011E4443B60D79C79B24D5F1"/>
  </w:style>
  <w:style w:type="paragraph" w:customStyle="1" w:styleId="E9A2B2965F5C4DC6952A4EF6613C9438">
    <w:name w:val="E9A2B2965F5C4DC6952A4EF6613C9438"/>
  </w:style>
  <w:style w:type="paragraph" w:customStyle="1" w:styleId="67AF2E36BF194BCFA8BC51A5339F1406">
    <w:name w:val="67AF2E36BF194BCFA8BC51A5339F1406"/>
  </w:style>
  <w:style w:type="paragraph" w:customStyle="1" w:styleId="CD02FFA11216408A8288363F544BECBC">
    <w:name w:val="CD02FFA11216408A8288363F544BECBC"/>
  </w:style>
  <w:style w:type="paragraph" w:customStyle="1" w:styleId="B9BBA292DCD042FFA5B56E0DDF1D9A0E">
    <w:name w:val="B9BBA292DCD042FFA5B56E0DDF1D9A0E"/>
  </w:style>
  <w:style w:type="paragraph" w:customStyle="1" w:styleId="8D889592952947DDA1F3986F310DC1C6">
    <w:name w:val="8D889592952947DDA1F3986F310DC1C6"/>
  </w:style>
  <w:style w:type="paragraph" w:customStyle="1" w:styleId="31D33921DFC34243AF3645ECE24A066E">
    <w:name w:val="31D33921DFC34243AF3645ECE24A066E"/>
  </w:style>
  <w:style w:type="paragraph" w:customStyle="1" w:styleId="D6EC9855BE264CE6B37391F77F25A518">
    <w:name w:val="D6EC9855BE264CE6B37391F77F25A518"/>
  </w:style>
  <w:style w:type="paragraph" w:customStyle="1" w:styleId="5DD0DEA884EF4CD4998ADEF5FB856E98">
    <w:name w:val="5DD0DEA884EF4CD4998ADEF5FB856E98"/>
  </w:style>
  <w:style w:type="paragraph" w:customStyle="1" w:styleId="9D4485A4FC38436B89E34B53F14DC3D1">
    <w:name w:val="9D4485A4FC38436B89E34B53F14DC3D1"/>
  </w:style>
  <w:style w:type="paragraph" w:customStyle="1" w:styleId="E4BE384288984618BE05987BE01843A7">
    <w:name w:val="E4BE384288984618BE05987BE01843A7"/>
  </w:style>
  <w:style w:type="paragraph" w:customStyle="1" w:styleId="894F77E8A2D545C78A2C4E4E0A9C14F9">
    <w:name w:val="894F77E8A2D545C78A2C4E4E0A9C14F9"/>
  </w:style>
  <w:style w:type="paragraph" w:customStyle="1" w:styleId="BA30DB2693F24777AE6E164A93574DAA">
    <w:name w:val="BA30DB2693F24777AE6E164A93574DAA"/>
  </w:style>
  <w:style w:type="paragraph" w:customStyle="1" w:styleId="5F30E228A24A4A4A9817F5D1D42D64E4">
    <w:name w:val="5F30E228A24A4A4A9817F5D1D42D64E4"/>
  </w:style>
  <w:style w:type="paragraph" w:customStyle="1" w:styleId="683245DE3F6B47D8B39BC237D503D15B">
    <w:name w:val="683245DE3F6B47D8B39BC237D503D15B"/>
  </w:style>
  <w:style w:type="paragraph" w:customStyle="1" w:styleId="D618A494BCFD4DC5BD7D303DD8200C00">
    <w:name w:val="D618A494BCFD4DC5BD7D303DD8200C00"/>
  </w:style>
  <w:style w:type="paragraph" w:customStyle="1" w:styleId="B716663A90FD4959973197AE4B5EEB1C">
    <w:name w:val="B716663A90FD4959973197AE4B5EEB1C"/>
  </w:style>
  <w:style w:type="paragraph" w:customStyle="1" w:styleId="EC670A72D9CE4192AB533BAED7D14FC4">
    <w:name w:val="EC670A72D9CE4192AB533BAED7D14FC4"/>
  </w:style>
  <w:style w:type="paragraph" w:customStyle="1" w:styleId="A1C8CF3C7FAB432791FD05BA40C50F98">
    <w:name w:val="A1C8CF3C7FAB432791FD05BA40C50F98"/>
  </w:style>
  <w:style w:type="paragraph" w:customStyle="1" w:styleId="C98090D575D1482D9CC3BD16A58A8EF7">
    <w:name w:val="C98090D575D1482D9CC3BD16A58A8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272A-E983-4E11-9703-67F17D7C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keywords/>
  <cp:lastModifiedBy>Ryan</cp:lastModifiedBy>
  <cp:revision>1</cp:revision>
  <dcterms:created xsi:type="dcterms:W3CDTF">2018-08-21T02:35:00Z</dcterms:created>
  <dcterms:modified xsi:type="dcterms:W3CDTF">2018-08-21T02:59:00Z</dcterms:modified>
  <cp:version/>
</cp:coreProperties>
</file>