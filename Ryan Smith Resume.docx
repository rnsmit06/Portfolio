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F50F" w14:textId="37C45D4B" w:rsidR="00816216" w:rsidRPr="007E7F8A" w:rsidRDefault="00EF4A18" w:rsidP="009957A4">
      <w:pPr>
        <w:pStyle w:val="Title"/>
        <w:rPr>
          <w:rFonts w:ascii="Times New Roman" w:hAnsi="Times New Roman" w:cs="Times New Roman"/>
        </w:rPr>
      </w:pPr>
      <w:r w:rsidRPr="007E7F8A">
        <w:rPr>
          <w:rFonts w:ascii="Times New Roman" w:hAnsi="Times New Roman" w:cs="Times New Roman"/>
        </w:rPr>
        <w:t>Ryan Smith</w:t>
      </w:r>
    </w:p>
    <w:p w14:paraId="2CE73A5C" w14:textId="223484F7" w:rsidR="00141A4C" w:rsidRPr="007E7F8A" w:rsidRDefault="00EF4A18" w:rsidP="009957A4">
      <w:pPr>
        <w:rPr>
          <w:rFonts w:ascii="Times New Roman" w:hAnsi="Times New Roman" w:cs="Times New Roman"/>
        </w:rPr>
      </w:pPr>
      <w:r w:rsidRPr="007E7F8A">
        <w:rPr>
          <w:rFonts w:ascii="Times New Roman" w:hAnsi="Times New Roman" w:cs="Times New Roman"/>
        </w:rPr>
        <w:t>8819 Fairground Road, Louisville, KY 40291</w:t>
      </w:r>
      <w:r w:rsidR="00141A4C" w:rsidRPr="007E7F8A">
        <w:rPr>
          <w:rFonts w:ascii="Times New Roman" w:hAnsi="Times New Roman" w:cs="Times New Roman"/>
        </w:rPr>
        <w:t> | </w:t>
      </w:r>
      <w:r w:rsidRPr="007E7F8A">
        <w:rPr>
          <w:rFonts w:ascii="Times New Roman" w:hAnsi="Times New Roman" w:cs="Times New Roman"/>
        </w:rPr>
        <w:t>(502)</w:t>
      </w:r>
      <w:r w:rsidR="009F1B90">
        <w:rPr>
          <w:rFonts w:ascii="Times New Roman" w:hAnsi="Times New Roman" w:cs="Times New Roman"/>
        </w:rPr>
        <w:t xml:space="preserve"> </w:t>
      </w:r>
      <w:r w:rsidRPr="007E7F8A">
        <w:rPr>
          <w:rFonts w:ascii="Times New Roman" w:hAnsi="Times New Roman" w:cs="Times New Roman"/>
        </w:rPr>
        <w:t>819-8968</w:t>
      </w:r>
      <w:r w:rsidR="00141A4C" w:rsidRPr="007E7F8A">
        <w:rPr>
          <w:rFonts w:ascii="Times New Roman" w:hAnsi="Times New Roman" w:cs="Times New Roman"/>
        </w:rPr>
        <w:t> | </w:t>
      </w:r>
      <w:r w:rsidRPr="007E7F8A">
        <w:rPr>
          <w:rFonts w:ascii="Times New Roman" w:hAnsi="Times New Roman" w:cs="Times New Roman"/>
        </w:rPr>
        <w:t>rnsmit06@louisville.edu</w:t>
      </w:r>
    </w:p>
    <w:p w14:paraId="3DB6A347" w14:textId="77777777" w:rsidR="006270A9" w:rsidRPr="007E7F8A" w:rsidRDefault="005B67B2" w:rsidP="009957A4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Objective:"/>
          <w:tag w:val="Objective:"/>
          <w:id w:val="-731932020"/>
          <w:placeholder>
            <w:docPart w:val="3537F7E5695D4CA7B6308C60E36F8558"/>
          </w:placeholder>
          <w:temporary/>
          <w:showingPlcHdr/>
          <w15:appearance w15:val="hidden"/>
        </w:sdtPr>
        <w:sdtEndPr/>
        <w:sdtContent>
          <w:r w:rsidR="009D5933" w:rsidRPr="007E7F8A">
            <w:rPr>
              <w:rFonts w:ascii="Times New Roman" w:hAnsi="Times New Roman" w:cs="Times New Roman"/>
            </w:rPr>
            <w:t>Objective</w:t>
          </w:r>
        </w:sdtContent>
      </w:sdt>
    </w:p>
    <w:p w14:paraId="22A2BC0D" w14:textId="2D1E7FB8" w:rsidR="00B24A5A" w:rsidRDefault="00B24A5A" w:rsidP="00995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for </w:t>
      </w:r>
      <w:r w:rsidR="001D474B">
        <w:rPr>
          <w:rFonts w:ascii="Times New Roman" w:hAnsi="Times New Roman" w:cs="Times New Roman"/>
        </w:rPr>
        <w:t xml:space="preserve">a </w:t>
      </w:r>
      <w:r w:rsidR="007D1C9C">
        <w:rPr>
          <w:rFonts w:ascii="Times New Roman" w:hAnsi="Times New Roman" w:cs="Times New Roman"/>
        </w:rPr>
        <w:t xml:space="preserve">data analyst </w:t>
      </w:r>
      <w:r>
        <w:rPr>
          <w:rFonts w:ascii="Times New Roman" w:hAnsi="Times New Roman" w:cs="Times New Roman"/>
        </w:rPr>
        <w:t xml:space="preserve">position where I can apply my skills and learn </w:t>
      </w:r>
      <w:r w:rsidR="00F04005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dt>
      <w:sdtPr>
        <w:rPr>
          <w:rFonts w:ascii="Times New Roman" w:hAnsi="Times New Roman" w:cs="Times New Roman"/>
        </w:rPr>
        <w:alias w:val="Education:"/>
        <w:tag w:val="Education:"/>
        <w:id w:val="807127995"/>
        <w:placeholder>
          <w:docPart w:val="E3F7ADA06AEC4EDF8B943DB92F4DF7EB"/>
        </w:placeholder>
        <w:temporary/>
        <w:showingPlcHdr/>
        <w15:appearance w15:val="hidden"/>
      </w:sdtPr>
      <w:sdtEndPr/>
      <w:sdtContent>
        <w:p w14:paraId="58150FB8" w14:textId="77777777" w:rsidR="006270A9" w:rsidRPr="007E7F8A" w:rsidRDefault="009D5933" w:rsidP="009957A4">
          <w:pPr>
            <w:pStyle w:val="Heading1"/>
            <w:rPr>
              <w:rFonts w:ascii="Times New Roman" w:hAnsi="Times New Roman" w:cs="Times New Roman"/>
            </w:rPr>
          </w:pPr>
          <w:r w:rsidRPr="007E7F8A">
            <w:rPr>
              <w:rFonts w:ascii="Times New Roman" w:hAnsi="Times New Roman" w:cs="Times New Roman"/>
            </w:rPr>
            <w:t>Education</w:t>
          </w:r>
        </w:p>
      </w:sdtContent>
    </w:sdt>
    <w:p w14:paraId="3B08ED3F" w14:textId="70E69357" w:rsidR="006270A9" w:rsidRPr="007E7F8A" w:rsidRDefault="00EF4A18" w:rsidP="009957A4">
      <w:pPr>
        <w:pStyle w:val="Heading2"/>
        <w:rPr>
          <w:rFonts w:ascii="Times New Roman" w:hAnsi="Times New Roman" w:cs="Times New Roman"/>
        </w:rPr>
      </w:pPr>
      <w:proofErr w:type="gramStart"/>
      <w:r w:rsidRPr="007E7F8A">
        <w:rPr>
          <w:rFonts w:ascii="Times New Roman" w:hAnsi="Times New Roman" w:cs="Times New Roman"/>
        </w:rPr>
        <w:t>bachelors of science</w:t>
      </w:r>
      <w:proofErr w:type="gramEnd"/>
      <w:r w:rsidR="00FB077F">
        <w:rPr>
          <w:rFonts w:ascii="Times New Roman" w:hAnsi="Times New Roman" w:cs="Times New Roman"/>
        </w:rPr>
        <w:t xml:space="preserve"> </w:t>
      </w:r>
      <w:r w:rsidR="009D5933" w:rsidRPr="007E7F8A">
        <w:rPr>
          <w:rFonts w:ascii="Times New Roman" w:hAnsi="Times New Roman" w:cs="Times New Roman"/>
        </w:rPr>
        <w:t>| </w:t>
      </w:r>
      <w:r w:rsidRPr="007E7F8A">
        <w:rPr>
          <w:rFonts w:ascii="Times New Roman" w:hAnsi="Times New Roman" w:cs="Times New Roman"/>
        </w:rPr>
        <w:t>university of louisville</w:t>
      </w:r>
    </w:p>
    <w:p w14:paraId="608256D6" w14:textId="77777777" w:rsidR="006270A9" w:rsidRPr="007E7F8A" w:rsidRDefault="009D5933" w:rsidP="009957A4">
      <w:pPr>
        <w:pStyle w:val="ListBullet"/>
        <w:spacing w:line="240" w:lineRule="auto"/>
        <w:rPr>
          <w:rFonts w:ascii="Times New Roman" w:hAnsi="Times New Roman" w:cs="Times New Roman"/>
        </w:rPr>
      </w:pPr>
      <w:r w:rsidRPr="007E7F8A">
        <w:rPr>
          <w:rFonts w:ascii="Times New Roman" w:hAnsi="Times New Roman" w:cs="Times New Roman"/>
        </w:rPr>
        <w:t xml:space="preserve">Major: </w:t>
      </w:r>
      <w:r w:rsidR="00EF4A18" w:rsidRPr="007E7F8A">
        <w:rPr>
          <w:rFonts w:ascii="Times New Roman" w:hAnsi="Times New Roman" w:cs="Times New Roman"/>
        </w:rPr>
        <w:t>Computer Information Systems</w:t>
      </w:r>
    </w:p>
    <w:p w14:paraId="034A3E7D" w14:textId="77777777" w:rsidR="006270A9" w:rsidRPr="007E7F8A" w:rsidRDefault="00EF4A18" w:rsidP="009957A4">
      <w:pPr>
        <w:pStyle w:val="ListBullet"/>
        <w:spacing w:line="240" w:lineRule="auto"/>
        <w:rPr>
          <w:rFonts w:ascii="Times New Roman" w:hAnsi="Times New Roman" w:cs="Times New Roman"/>
        </w:rPr>
      </w:pPr>
      <w:r w:rsidRPr="007E7F8A">
        <w:rPr>
          <w:rFonts w:ascii="Times New Roman" w:hAnsi="Times New Roman" w:cs="Times New Roman"/>
        </w:rPr>
        <w:t>Tracks</w:t>
      </w:r>
      <w:r w:rsidR="009D5933" w:rsidRPr="007E7F8A">
        <w:rPr>
          <w:rFonts w:ascii="Times New Roman" w:hAnsi="Times New Roman" w:cs="Times New Roman"/>
        </w:rPr>
        <w:t>:</w:t>
      </w:r>
      <w:r w:rsidR="008C48A8">
        <w:rPr>
          <w:rFonts w:ascii="Times New Roman" w:hAnsi="Times New Roman" w:cs="Times New Roman"/>
        </w:rPr>
        <w:t xml:space="preserve"> </w:t>
      </w:r>
      <w:r w:rsidRPr="007E7F8A">
        <w:rPr>
          <w:rFonts w:ascii="Times New Roman" w:hAnsi="Times New Roman" w:cs="Times New Roman"/>
        </w:rPr>
        <w:t>Web Development,</w:t>
      </w:r>
      <w:r w:rsidR="008C48A8">
        <w:rPr>
          <w:rFonts w:ascii="Times New Roman" w:hAnsi="Times New Roman" w:cs="Times New Roman"/>
        </w:rPr>
        <w:t xml:space="preserve"> Information Security,</w:t>
      </w:r>
      <w:r w:rsidRPr="007E7F8A">
        <w:rPr>
          <w:rFonts w:ascii="Times New Roman" w:hAnsi="Times New Roman" w:cs="Times New Roman"/>
        </w:rPr>
        <w:t xml:space="preserve"> Business Process Management</w:t>
      </w:r>
    </w:p>
    <w:p w14:paraId="524C06B8" w14:textId="0179656A" w:rsidR="00EF4A18" w:rsidRPr="007E7F8A" w:rsidRDefault="003E36A9" w:rsidP="009957A4">
      <w:pPr>
        <w:pStyle w:val="ListBullet"/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GPA :</w:t>
      </w:r>
      <w:proofErr w:type="gramEnd"/>
      <w:r>
        <w:rPr>
          <w:rFonts w:ascii="Times New Roman" w:hAnsi="Times New Roman" w:cs="Times New Roman"/>
        </w:rPr>
        <w:t xml:space="preserve"> 3.</w:t>
      </w:r>
      <w:r w:rsidR="00707163">
        <w:rPr>
          <w:rFonts w:ascii="Times New Roman" w:hAnsi="Times New Roman" w:cs="Times New Roman"/>
        </w:rPr>
        <w:t>85</w:t>
      </w:r>
      <w:r w:rsidR="00EF4A18" w:rsidRPr="007E7F8A">
        <w:rPr>
          <w:rFonts w:ascii="Times New Roman" w:hAnsi="Times New Roman" w:cs="Times New Roman"/>
        </w:rPr>
        <w:t xml:space="preserve"> | Major GPA : 3.95</w:t>
      </w:r>
    </w:p>
    <w:sdt>
      <w:sdtPr>
        <w:rPr>
          <w:rFonts w:ascii="Times New Roman" w:hAnsi="Times New Roman" w:cs="Times New Roman"/>
        </w:rPr>
        <w:alias w:val="Skills &amp; Abilities:"/>
        <w:tag w:val="Skills &amp; Abilities:"/>
        <w:id w:val="458624136"/>
        <w:placeholder>
          <w:docPart w:val="67AF2E36BF194BCFA8BC51A5339F1406"/>
        </w:placeholder>
        <w:temporary/>
        <w:showingPlcHdr/>
        <w15:appearance w15:val="hidden"/>
      </w:sdtPr>
      <w:sdtEndPr/>
      <w:sdtContent>
        <w:p w14:paraId="49AA9B5C" w14:textId="77777777" w:rsidR="006270A9" w:rsidRPr="007E7F8A" w:rsidRDefault="009D5933" w:rsidP="009F1B90">
          <w:pPr>
            <w:pStyle w:val="Heading1"/>
            <w:spacing w:before="0" w:after="0" w:line="360" w:lineRule="auto"/>
            <w:rPr>
              <w:rFonts w:ascii="Times New Roman" w:hAnsi="Times New Roman" w:cs="Times New Roman"/>
            </w:rPr>
          </w:pPr>
          <w:r w:rsidRPr="007E7F8A">
            <w:rPr>
              <w:rFonts w:ascii="Times New Roman" w:hAnsi="Times New Roman" w:cs="Times New Roman"/>
            </w:rPr>
            <w:t>Skills &amp; Abilities</w:t>
          </w:r>
        </w:p>
      </w:sdtContent>
    </w:sdt>
    <w:p w14:paraId="3116F316" w14:textId="0864A8C5" w:rsidR="006270A9" w:rsidRPr="007E7F8A" w:rsidRDefault="00F04005" w:rsidP="009957A4">
      <w:pPr>
        <w:pStyle w:val="ListBulle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</w:t>
      </w:r>
      <w:r w:rsidR="00B62BCD">
        <w:rPr>
          <w:rFonts w:ascii="Times New Roman" w:hAnsi="Times New Roman" w:cs="Times New Roman"/>
        </w:rPr>
        <w:t xml:space="preserve"> </w:t>
      </w:r>
      <w:r w:rsidR="009F2874">
        <w:rPr>
          <w:rFonts w:ascii="Times New Roman" w:hAnsi="Times New Roman" w:cs="Times New Roman"/>
        </w:rPr>
        <w:t>in</w:t>
      </w:r>
      <w:r w:rsidR="00B62BCD">
        <w:rPr>
          <w:rFonts w:ascii="Times New Roman" w:hAnsi="Times New Roman" w:cs="Times New Roman"/>
        </w:rPr>
        <w:t xml:space="preserve"> </w:t>
      </w:r>
      <w:r w:rsidR="007C6EEA">
        <w:rPr>
          <w:rFonts w:ascii="Times New Roman" w:hAnsi="Times New Roman" w:cs="Times New Roman"/>
        </w:rPr>
        <w:t>T-SQL, MS</w:t>
      </w:r>
      <w:r w:rsidR="00B62BCD">
        <w:rPr>
          <w:rFonts w:ascii="Times New Roman" w:hAnsi="Times New Roman" w:cs="Times New Roman"/>
        </w:rPr>
        <w:t>SQL Server &amp;</w:t>
      </w:r>
      <w:r w:rsidR="00EB24AC" w:rsidRPr="007E7F8A">
        <w:rPr>
          <w:rFonts w:ascii="Times New Roman" w:hAnsi="Times New Roman" w:cs="Times New Roman"/>
        </w:rPr>
        <w:t xml:space="preserve"> </w:t>
      </w:r>
      <w:r w:rsidR="007C6EEA">
        <w:rPr>
          <w:rFonts w:ascii="Times New Roman" w:hAnsi="Times New Roman" w:cs="Times New Roman"/>
        </w:rPr>
        <w:t>SSRS</w:t>
      </w:r>
    </w:p>
    <w:p w14:paraId="58786497" w14:textId="5AA49559" w:rsidR="008941B3" w:rsidRPr="007E7F8A" w:rsidRDefault="00F04005" w:rsidP="009957A4">
      <w:pPr>
        <w:pStyle w:val="ListBulle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</w:t>
      </w:r>
      <w:r w:rsidR="008941B3" w:rsidRPr="007E7F8A">
        <w:rPr>
          <w:rFonts w:ascii="Times New Roman" w:hAnsi="Times New Roman" w:cs="Times New Roman"/>
        </w:rPr>
        <w:t xml:space="preserve">in Microsoft </w:t>
      </w:r>
      <w:r w:rsidR="009F1B90">
        <w:rPr>
          <w:rFonts w:ascii="Times New Roman" w:hAnsi="Times New Roman" w:cs="Times New Roman"/>
        </w:rPr>
        <w:t>Access &amp; Excel</w:t>
      </w:r>
    </w:p>
    <w:p w14:paraId="1DB7C747" w14:textId="3AC93710" w:rsidR="00EB24AC" w:rsidRPr="007E7F8A" w:rsidRDefault="00EB24AC" w:rsidP="009957A4">
      <w:pPr>
        <w:pStyle w:val="ListBullet"/>
        <w:spacing w:line="360" w:lineRule="auto"/>
        <w:rPr>
          <w:rFonts w:ascii="Times New Roman" w:hAnsi="Times New Roman" w:cs="Times New Roman"/>
        </w:rPr>
      </w:pPr>
      <w:r w:rsidRPr="007E7F8A">
        <w:rPr>
          <w:rFonts w:ascii="Times New Roman" w:hAnsi="Times New Roman" w:cs="Times New Roman"/>
        </w:rPr>
        <w:t xml:space="preserve">Intermediate object-oriented programming (C#) </w:t>
      </w:r>
    </w:p>
    <w:p w14:paraId="2E64C124" w14:textId="429DEE13" w:rsidR="009F2874" w:rsidRDefault="00EB24AC" w:rsidP="009957A4">
      <w:pPr>
        <w:pStyle w:val="ListBullet"/>
        <w:spacing w:line="360" w:lineRule="auto"/>
        <w:rPr>
          <w:rFonts w:ascii="Times New Roman" w:hAnsi="Times New Roman" w:cs="Times New Roman"/>
        </w:rPr>
      </w:pPr>
      <w:r w:rsidRPr="009F2874">
        <w:rPr>
          <w:rFonts w:ascii="Times New Roman" w:hAnsi="Times New Roman" w:cs="Times New Roman"/>
        </w:rPr>
        <w:t>Experience with ASP.NET | HTML</w:t>
      </w:r>
      <w:r w:rsidR="00B62BCD" w:rsidRPr="009F2874">
        <w:rPr>
          <w:rFonts w:ascii="Times New Roman" w:hAnsi="Times New Roman" w:cs="Times New Roman"/>
        </w:rPr>
        <w:t>5</w:t>
      </w:r>
      <w:r w:rsidRPr="009F2874">
        <w:rPr>
          <w:rFonts w:ascii="Times New Roman" w:hAnsi="Times New Roman" w:cs="Times New Roman"/>
        </w:rPr>
        <w:t xml:space="preserve"> | CSS </w:t>
      </w:r>
    </w:p>
    <w:p w14:paraId="4B9AAC4A" w14:textId="77777777" w:rsidR="009F1B90" w:rsidRPr="00652FCC" w:rsidRDefault="009F1B90" w:rsidP="009F1B90">
      <w:pPr>
        <w:pStyle w:val="ListBullet"/>
        <w:spacing w:line="360" w:lineRule="auto"/>
        <w:rPr>
          <w:rFonts w:ascii="Times New Roman" w:hAnsi="Times New Roman" w:cs="Times New Roman"/>
        </w:rPr>
      </w:pPr>
      <w:proofErr w:type="spellStart"/>
      <w:r w:rsidRPr="00652FCC">
        <w:rPr>
          <w:rFonts w:ascii="Times New Roman" w:hAnsi="Times New Roman" w:cs="Times New Roman"/>
        </w:rPr>
        <w:t>ICAgile</w:t>
      </w:r>
      <w:proofErr w:type="spellEnd"/>
      <w:r w:rsidRPr="00652FCC">
        <w:rPr>
          <w:rFonts w:ascii="Times New Roman" w:hAnsi="Times New Roman" w:cs="Times New Roman"/>
        </w:rPr>
        <w:t xml:space="preserve"> Certified Professional</w:t>
      </w:r>
    </w:p>
    <w:p w14:paraId="56A236B9" w14:textId="6987A019" w:rsidR="00254307" w:rsidRPr="00254307" w:rsidRDefault="009F2874" w:rsidP="009957A4">
      <w:pPr>
        <w:pStyle w:val="ListBullet"/>
        <w:spacing w:line="360" w:lineRule="auto"/>
        <w:rPr>
          <w:rFonts w:ascii="Times New Roman" w:hAnsi="Times New Roman" w:cs="Times New Roman"/>
        </w:rPr>
      </w:pPr>
      <w:r w:rsidRPr="00254307">
        <w:rPr>
          <w:rFonts w:ascii="Times New Roman" w:hAnsi="Times New Roman" w:cs="Times New Roman"/>
        </w:rPr>
        <w:t xml:space="preserve">Novice in </w:t>
      </w:r>
      <w:r w:rsidR="00254307">
        <w:rPr>
          <w:rFonts w:ascii="Times New Roman" w:hAnsi="Times New Roman" w:cs="Times New Roman"/>
        </w:rPr>
        <w:t>Python and R</w:t>
      </w:r>
    </w:p>
    <w:p w14:paraId="0BC1280F" w14:textId="22F39A76" w:rsidR="009F2874" w:rsidRDefault="009F2874" w:rsidP="009957A4">
      <w:pPr>
        <w:pStyle w:val="ListBulle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data analytics with SPSS</w:t>
      </w:r>
    </w:p>
    <w:p w14:paraId="56BD309E" w14:textId="525857FE" w:rsidR="009F2874" w:rsidRDefault="009F1B90" w:rsidP="009957A4">
      <w:pPr>
        <w:pStyle w:val="ListBulle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</w:t>
      </w:r>
      <w:r w:rsidR="008941B3" w:rsidRPr="007E7F8A">
        <w:rPr>
          <w:rFonts w:ascii="Times New Roman" w:hAnsi="Times New Roman" w:cs="Times New Roman"/>
        </w:rPr>
        <w:t xml:space="preserve"> independent problem solver</w:t>
      </w:r>
    </w:p>
    <w:p w14:paraId="32FF1463" w14:textId="77777777" w:rsidR="00B62BCD" w:rsidRPr="003E36A9" w:rsidRDefault="003E36A9" w:rsidP="009F1B90">
      <w:pPr>
        <w:pStyle w:val="ListBullet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at working with individuals and small teams</w:t>
      </w:r>
    </w:p>
    <w:sdt>
      <w:sdtPr>
        <w:rPr>
          <w:rFonts w:ascii="Times New Roman" w:hAnsi="Times New Roman" w:cs="Times New Roman"/>
        </w:rPr>
        <w:alias w:val="Experience:"/>
        <w:tag w:val="Experience:"/>
        <w:id w:val="171684534"/>
        <w:placeholder>
          <w:docPart w:val="894F77E8A2D545C78A2C4E4E0A9C14F9"/>
        </w:placeholder>
        <w:temporary/>
        <w:showingPlcHdr/>
        <w15:appearance w15:val="hidden"/>
      </w:sdtPr>
      <w:sdtEndPr/>
      <w:sdtContent>
        <w:p w14:paraId="7EBDDE85" w14:textId="7B3E3A76" w:rsidR="006270A9" w:rsidRDefault="009D5933" w:rsidP="009F1B90">
          <w:pPr>
            <w:pStyle w:val="Heading1"/>
            <w:spacing w:before="120"/>
            <w:rPr>
              <w:rFonts w:ascii="Times New Roman" w:hAnsi="Times New Roman" w:cs="Times New Roman"/>
            </w:rPr>
          </w:pPr>
          <w:r w:rsidRPr="007E7F8A">
            <w:rPr>
              <w:rFonts w:ascii="Times New Roman" w:hAnsi="Times New Roman" w:cs="Times New Roman"/>
            </w:rPr>
            <w:t>Experience</w:t>
          </w:r>
        </w:p>
      </w:sdtContent>
    </w:sdt>
    <w:p w14:paraId="225EEBA7" w14:textId="6365466C" w:rsidR="004C45E7" w:rsidRDefault="004C45E7" w:rsidP="004C45E7">
      <w:pPr>
        <w:pStyle w:val="Heading2"/>
      </w:pPr>
      <w:r>
        <w:t>QA Analyst | Orr Safety Corp | July 2019 – Current</w:t>
      </w:r>
    </w:p>
    <w:p w14:paraId="623BA88E" w14:textId="17DD5F88" w:rsidR="00652FCC" w:rsidRDefault="00652FCC" w:rsidP="00652FCC">
      <w:pPr>
        <w:pStyle w:val="ListBullet"/>
      </w:pPr>
      <w:r>
        <w:t>Responsible for creating detailed, comprehensive and well-structured test plans and test cases</w:t>
      </w:r>
    </w:p>
    <w:p w14:paraId="50B15C1A" w14:textId="109F54A1" w:rsidR="004C45E7" w:rsidRDefault="00652FCC" w:rsidP="009F1B90">
      <w:pPr>
        <w:pStyle w:val="ListBullet"/>
      </w:pPr>
      <w:r>
        <w:t>Estimate, prioritize, plan and coordinate testing activities</w:t>
      </w:r>
    </w:p>
    <w:p w14:paraId="4B7E6FA4" w14:textId="63A3DAFF" w:rsidR="00652FCC" w:rsidRDefault="00652FCC" w:rsidP="009F1B90">
      <w:pPr>
        <w:pStyle w:val="ListBullet"/>
      </w:pPr>
      <w:r>
        <w:t xml:space="preserve">Design, develop and execute automation scripts using our available tools </w:t>
      </w:r>
    </w:p>
    <w:p w14:paraId="12375684" w14:textId="720729D8" w:rsidR="00652FCC" w:rsidRPr="004C45E7" w:rsidRDefault="00652FCC" w:rsidP="00652FCC">
      <w:pPr>
        <w:pStyle w:val="ListBullet"/>
      </w:pPr>
      <w:r>
        <w:t xml:space="preserve">Oversee the deployment of software updates to the </w:t>
      </w:r>
      <w:r w:rsidR="009F1B90">
        <w:t>company’s</w:t>
      </w:r>
      <w:r>
        <w:t xml:space="preserve"> platforms / devices</w:t>
      </w:r>
    </w:p>
    <w:p w14:paraId="550E9C3C" w14:textId="2C91E7F2" w:rsidR="006270A9" w:rsidRPr="007E7F8A" w:rsidRDefault="00EF4A18" w:rsidP="009957A4">
      <w:pPr>
        <w:pStyle w:val="Heading2"/>
        <w:rPr>
          <w:rFonts w:ascii="Times New Roman" w:hAnsi="Times New Roman" w:cs="Times New Roman"/>
        </w:rPr>
      </w:pPr>
      <w:r w:rsidRPr="007E7F8A">
        <w:rPr>
          <w:rFonts w:ascii="Times New Roman" w:hAnsi="Times New Roman" w:cs="Times New Roman"/>
        </w:rPr>
        <w:t>Business intelligence developer</w:t>
      </w:r>
      <w:r w:rsidR="009D5933" w:rsidRPr="007E7F8A">
        <w:rPr>
          <w:rFonts w:ascii="Times New Roman" w:hAnsi="Times New Roman" w:cs="Times New Roman"/>
        </w:rPr>
        <w:t> | </w:t>
      </w:r>
      <w:r w:rsidRPr="007E7F8A">
        <w:rPr>
          <w:rFonts w:ascii="Times New Roman" w:hAnsi="Times New Roman" w:cs="Times New Roman"/>
        </w:rPr>
        <w:t>orr safety corp</w:t>
      </w:r>
      <w:r w:rsidR="009D5933" w:rsidRPr="007E7F8A">
        <w:rPr>
          <w:rFonts w:ascii="Times New Roman" w:hAnsi="Times New Roman" w:cs="Times New Roman"/>
        </w:rPr>
        <w:t> | </w:t>
      </w:r>
      <w:r w:rsidRPr="007E7F8A">
        <w:rPr>
          <w:rFonts w:ascii="Times New Roman" w:hAnsi="Times New Roman" w:cs="Times New Roman"/>
        </w:rPr>
        <w:t xml:space="preserve">may 2018 </w:t>
      </w:r>
      <w:r w:rsidR="004C45E7">
        <w:rPr>
          <w:rFonts w:ascii="Times New Roman" w:hAnsi="Times New Roman" w:cs="Times New Roman"/>
        </w:rPr>
        <w:t>–</w:t>
      </w:r>
      <w:r w:rsidRPr="007E7F8A">
        <w:rPr>
          <w:rFonts w:ascii="Times New Roman" w:hAnsi="Times New Roman" w:cs="Times New Roman"/>
        </w:rPr>
        <w:t xml:space="preserve"> </w:t>
      </w:r>
      <w:r w:rsidR="004C45E7">
        <w:rPr>
          <w:rFonts w:ascii="Times New Roman" w:hAnsi="Times New Roman" w:cs="Times New Roman"/>
        </w:rPr>
        <w:t>JUly 2019</w:t>
      </w:r>
    </w:p>
    <w:p w14:paraId="2C8C96D2" w14:textId="1A85D6A6" w:rsidR="00B24A5A" w:rsidRPr="009F1B90" w:rsidRDefault="00EF4A18" w:rsidP="009F1B90">
      <w:pPr>
        <w:pStyle w:val="ListBullet"/>
      </w:pPr>
      <w:r w:rsidRPr="009F1B90">
        <w:t>Responsible for assisting with the design, development, execution, and delivery of reporting needs</w:t>
      </w:r>
    </w:p>
    <w:p w14:paraId="2882B4C8" w14:textId="41873712" w:rsidR="009F6067" w:rsidRPr="009F1B90" w:rsidRDefault="00B24A5A" w:rsidP="009F1B90">
      <w:pPr>
        <w:pStyle w:val="ListBullet"/>
      </w:pPr>
      <w:r w:rsidRPr="009F1B90">
        <w:t>Primarily use</w:t>
      </w:r>
      <w:r w:rsidR="00596FFD" w:rsidRPr="009F1B90">
        <w:t>d</w:t>
      </w:r>
      <w:r w:rsidR="00EF4A18" w:rsidRPr="009F1B90">
        <w:t xml:space="preserve"> </w:t>
      </w:r>
      <w:r w:rsidR="009F1B90" w:rsidRPr="009F1B90">
        <w:t>T-</w:t>
      </w:r>
      <w:r w:rsidR="00EF4A18" w:rsidRPr="009F1B90">
        <w:t xml:space="preserve">SQL, </w:t>
      </w:r>
      <w:r w:rsidR="008B3E3D" w:rsidRPr="009F1B90">
        <w:t>SSRS</w:t>
      </w:r>
      <w:r w:rsidR="00EF4A18" w:rsidRPr="009F1B90">
        <w:t xml:space="preserve">, </w:t>
      </w:r>
      <w:r w:rsidR="003E36A9" w:rsidRPr="009F1B90">
        <w:t>and Microsoft</w:t>
      </w:r>
      <w:r w:rsidR="00EF4A18" w:rsidRPr="009F1B90">
        <w:t xml:space="preserve"> Access</w:t>
      </w:r>
    </w:p>
    <w:p w14:paraId="395E22DD" w14:textId="45B05F63" w:rsidR="00EB24AC" w:rsidRPr="009F1B90" w:rsidRDefault="00B24A5A" w:rsidP="009F1B90">
      <w:pPr>
        <w:pStyle w:val="ListBullet"/>
      </w:pPr>
      <w:r w:rsidRPr="009F1B90">
        <w:t>Focus</w:t>
      </w:r>
      <w:r w:rsidR="009957A4" w:rsidRPr="009F1B90">
        <w:t xml:space="preserve"> on migrating reporting from Access to SSRS for sustainability and automation</w:t>
      </w:r>
    </w:p>
    <w:p w14:paraId="6B6C59B1" w14:textId="3A3B329D" w:rsidR="009F6067" w:rsidRPr="009F1B90" w:rsidRDefault="009A3E10" w:rsidP="009F1B90">
      <w:pPr>
        <w:pStyle w:val="ListBullet"/>
      </w:pPr>
      <w:r w:rsidRPr="009F1B90">
        <w:t>Saved employees hundreds of hours in task reduction</w:t>
      </w:r>
    </w:p>
    <w:p w14:paraId="36B9BA3C" w14:textId="77777777" w:rsidR="006270A9" w:rsidRPr="007E7F8A" w:rsidRDefault="00EF4A18" w:rsidP="009957A4">
      <w:pPr>
        <w:pStyle w:val="Heading2"/>
        <w:rPr>
          <w:rFonts w:ascii="Times New Roman" w:hAnsi="Times New Roman" w:cs="Times New Roman"/>
        </w:rPr>
      </w:pPr>
      <w:r w:rsidRPr="007E7F8A">
        <w:rPr>
          <w:rFonts w:ascii="Times New Roman" w:hAnsi="Times New Roman" w:cs="Times New Roman"/>
        </w:rPr>
        <w:t>developer &amp; analyst</w:t>
      </w:r>
      <w:r w:rsidR="009D5933" w:rsidRPr="007E7F8A">
        <w:rPr>
          <w:rFonts w:ascii="Times New Roman" w:hAnsi="Times New Roman" w:cs="Times New Roman"/>
        </w:rPr>
        <w:t> | </w:t>
      </w:r>
      <w:r w:rsidRPr="007E7F8A">
        <w:rPr>
          <w:rFonts w:ascii="Times New Roman" w:hAnsi="Times New Roman" w:cs="Times New Roman"/>
        </w:rPr>
        <w:t>kyhbpa website development</w:t>
      </w:r>
      <w:r w:rsidR="009D5933" w:rsidRPr="007E7F8A">
        <w:rPr>
          <w:rFonts w:ascii="Times New Roman" w:hAnsi="Times New Roman" w:cs="Times New Roman"/>
        </w:rPr>
        <w:t> | </w:t>
      </w:r>
      <w:r w:rsidRPr="007E7F8A">
        <w:rPr>
          <w:rFonts w:ascii="Times New Roman" w:hAnsi="Times New Roman" w:cs="Times New Roman"/>
        </w:rPr>
        <w:t>aug</w:t>
      </w:r>
      <w:r w:rsidR="00EB24AC" w:rsidRPr="007E7F8A">
        <w:rPr>
          <w:rFonts w:ascii="Times New Roman" w:hAnsi="Times New Roman" w:cs="Times New Roman"/>
        </w:rPr>
        <w:t xml:space="preserve"> </w:t>
      </w:r>
      <w:r w:rsidRPr="007E7F8A">
        <w:rPr>
          <w:rFonts w:ascii="Times New Roman" w:hAnsi="Times New Roman" w:cs="Times New Roman"/>
        </w:rPr>
        <w:t>-</w:t>
      </w:r>
      <w:r w:rsidR="00EB24AC" w:rsidRPr="007E7F8A">
        <w:rPr>
          <w:rFonts w:ascii="Times New Roman" w:hAnsi="Times New Roman" w:cs="Times New Roman"/>
        </w:rPr>
        <w:t xml:space="preserve"> </w:t>
      </w:r>
      <w:r w:rsidRPr="007E7F8A">
        <w:rPr>
          <w:rFonts w:ascii="Times New Roman" w:hAnsi="Times New Roman" w:cs="Times New Roman"/>
        </w:rPr>
        <w:t>dec 2017</w:t>
      </w:r>
    </w:p>
    <w:p w14:paraId="0E2A6F09" w14:textId="1315DA44" w:rsidR="001B29CF" w:rsidRPr="009F1B90" w:rsidRDefault="00EB24AC" w:rsidP="009F1B90">
      <w:pPr>
        <w:pStyle w:val="ListBullet"/>
      </w:pPr>
      <w:r w:rsidRPr="009F1B90">
        <w:t>Small g</w:t>
      </w:r>
      <w:r w:rsidR="00EF4A18" w:rsidRPr="009F1B90">
        <w:t xml:space="preserve">roup that designed and created a website for the </w:t>
      </w:r>
      <w:r w:rsidRPr="009F1B90">
        <w:t xml:space="preserve">non-profit </w:t>
      </w:r>
      <w:r w:rsidR="00EF4A18" w:rsidRPr="009F1B90">
        <w:t>KYHBPA using .NET MVC</w:t>
      </w:r>
    </w:p>
    <w:p w14:paraId="48632DDB" w14:textId="41BE0A57" w:rsidR="00254307" w:rsidRPr="009F1B90" w:rsidRDefault="00E03B92" w:rsidP="009F1B90">
      <w:pPr>
        <w:pStyle w:val="ListBullet"/>
      </w:pPr>
      <w:r w:rsidRPr="009F1B90">
        <w:t xml:space="preserve">Other skills used include: HTML, CSS, JavaScript, </w:t>
      </w:r>
      <w:r w:rsidR="009A3E10" w:rsidRPr="009F1B90">
        <w:t>SDLC Waterfall Model</w:t>
      </w:r>
    </w:p>
    <w:p w14:paraId="0CF25A94" w14:textId="77777777" w:rsidR="00EF4A18" w:rsidRPr="009F1B90" w:rsidRDefault="00EF4A18" w:rsidP="009F1B90">
      <w:pPr>
        <w:pStyle w:val="ListBullet"/>
      </w:pPr>
      <w:r w:rsidRPr="009F1B90">
        <w:t>Project was selected to be implemented as the official KYHBPA website</w:t>
      </w:r>
    </w:p>
    <w:p w14:paraId="6750D46F" w14:textId="107D2828" w:rsidR="00EB24AC" w:rsidRPr="009F1B90" w:rsidRDefault="005B67B2" w:rsidP="009F1B90">
      <w:pPr>
        <w:pStyle w:val="ListBullet"/>
      </w:pPr>
      <w:hyperlink r:id="rId8" w:history="1">
        <w:r w:rsidR="00EB24AC" w:rsidRPr="009F1B90">
          <w:t>www.kentuckyhbpa.org</w:t>
        </w:r>
      </w:hyperlink>
    </w:p>
    <w:sectPr w:rsidR="00EB24AC" w:rsidRPr="009F1B90" w:rsidSect="00F159BE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18DB4" w14:textId="77777777" w:rsidR="005B67B2" w:rsidRDefault="005B67B2">
      <w:pPr>
        <w:spacing w:after="0"/>
      </w:pPr>
      <w:r>
        <w:separator/>
      </w:r>
    </w:p>
  </w:endnote>
  <w:endnote w:type="continuationSeparator" w:id="0">
    <w:p w14:paraId="6818D48D" w14:textId="77777777" w:rsidR="005B67B2" w:rsidRDefault="005B6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5CB5A" w14:textId="0D61F296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52FC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782A6" w14:textId="77777777" w:rsidR="005B67B2" w:rsidRDefault="005B67B2">
      <w:pPr>
        <w:spacing w:after="0"/>
      </w:pPr>
      <w:r>
        <w:separator/>
      </w:r>
    </w:p>
  </w:footnote>
  <w:footnote w:type="continuationSeparator" w:id="0">
    <w:p w14:paraId="5DBF4073" w14:textId="77777777" w:rsidR="005B67B2" w:rsidRDefault="005B67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A18"/>
    <w:rsid w:val="00034E53"/>
    <w:rsid w:val="00035083"/>
    <w:rsid w:val="00043698"/>
    <w:rsid w:val="000A4F59"/>
    <w:rsid w:val="00141A4C"/>
    <w:rsid w:val="001B29CF"/>
    <w:rsid w:val="001B6431"/>
    <w:rsid w:val="001D474B"/>
    <w:rsid w:val="00235D2E"/>
    <w:rsid w:val="00254307"/>
    <w:rsid w:val="0027344C"/>
    <w:rsid w:val="0028220F"/>
    <w:rsid w:val="002E20BD"/>
    <w:rsid w:val="00356C14"/>
    <w:rsid w:val="003804F3"/>
    <w:rsid w:val="003E36A9"/>
    <w:rsid w:val="004C45E7"/>
    <w:rsid w:val="004D43C7"/>
    <w:rsid w:val="004D62E4"/>
    <w:rsid w:val="00533848"/>
    <w:rsid w:val="00596FFD"/>
    <w:rsid w:val="005B67B2"/>
    <w:rsid w:val="005D3992"/>
    <w:rsid w:val="00617B26"/>
    <w:rsid w:val="006270A9"/>
    <w:rsid w:val="00652FCC"/>
    <w:rsid w:val="00675956"/>
    <w:rsid w:val="00681034"/>
    <w:rsid w:val="006C0BF8"/>
    <w:rsid w:val="00707163"/>
    <w:rsid w:val="007C6EEA"/>
    <w:rsid w:val="007D1C9C"/>
    <w:rsid w:val="007E7F8A"/>
    <w:rsid w:val="00816216"/>
    <w:rsid w:val="0087734B"/>
    <w:rsid w:val="008941B3"/>
    <w:rsid w:val="008B3E3D"/>
    <w:rsid w:val="008C48A8"/>
    <w:rsid w:val="008C6DEF"/>
    <w:rsid w:val="0099034E"/>
    <w:rsid w:val="009957A4"/>
    <w:rsid w:val="009A3E10"/>
    <w:rsid w:val="009D5933"/>
    <w:rsid w:val="009F1B90"/>
    <w:rsid w:val="009F2874"/>
    <w:rsid w:val="009F6067"/>
    <w:rsid w:val="00A83E43"/>
    <w:rsid w:val="00AC4587"/>
    <w:rsid w:val="00B24A5A"/>
    <w:rsid w:val="00B35E46"/>
    <w:rsid w:val="00B62BCD"/>
    <w:rsid w:val="00BD768D"/>
    <w:rsid w:val="00C13F2C"/>
    <w:rsid w:val="00C61F8E"/>
    <w:rsid w:val="00CB7C2E"/>
    <w:rsid w:val="00D415B1"/>
    <w:rsid w:val="00E03B92"/>
    <w:rsid w:val="00E3609D"/>
    <w:rsid w:val="00E40617"/>
    <w:rsid w:val="00E83E4B"/>
    <w:rsid w:val="00EB24AC"/>
    <w:rsid w:val="00EF4A18"/>
    <w:rsid w:val="00F04005"/>
    <w:rsid w:val="00F159BE"/>
    <w:rsid w:val="00F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92595"/>
  <w15:chartTrackingRefBased/>
  <w15:docId w15:val="{E7DAA29B-12EA-495B-A17A-F2F902C8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tuckyhbp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37F7E5695D4CA7B6308C60E36F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A1D32-D816-4BDB-9B21-B17E9AF04CC7}"/>
      </w:docPartPr>
      <w:docPartBody>
        <w:p w:rsidR="00B1255D" w:rsidRDefault="00494657">
          <w:pPr>
            <w:pStyle w:val="3537F7E5695D4CA7B6308C60E36F8558"/>
          </w:pPr>
          <w:r>
            <w:t>Objective</w:t>
          </w:r>
        </w:p>
      </w:docPartBody>
    </w:docPart>
    <w:docPart>
      <w:docPartPr>
        <w:name w:val="E3F7ADA06AEC4EDF8B943DB92F4D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A85E-9144-40EE-A833-AFA020799F6E}"/>
      </w:docPartPr>
      <w:docPartBody>
        <w:p w:rsidR="00B1255D" w:rsidRDefault="00494657">
          <w:pPr>
            <w:pStyle w:val="E3F7ADA06AEC4EDF8B943DB92F4DF7EB"/>
          </w:pPr>
          <w:r>
            <w:t>Education</w:t>
          </w:r>
        </w:p>
      </w:docPartBody>
    </w:docPart>
    <w:docPart>
      <w:docPartPr>
        <w:name w:val="67AF2E36BF194BCFA8BC51A5339F1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BFBCC-2299-448D-8016-ECE8BF3FE2B4}"/>
      </w:docPartPr>
      <w:docPartBody>
        <w:p w:rsidR="00B1255D" w:rsidRDefault="00494657">
          <w:pPr>
            <w:pStyle w:val="67AF2E36BF194BCFA8BC51A5339F1406"/>
          </w:pPr>
          <w:r>
            <w:t>Skills &amp; Abilities</w:t>
          </w:r>
        </w:p>
      </w:docPartBody>
    </w:docPart>
    <w:docPart>
      <w:docPartPr>
        <w:name w:val="894F77E8A2D545C78A2C4E4E0A9C1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D0A25-FA18-4544-8D1D-0A1E649037EC}"/>
      </w:docPartPr>
      <w:docPartBody>
        <w:p w:rsidR="00B1255D" w:rsidRDefault="00494657">
          <w:pPr>
            <w:pStyle w:val="894F77E8A2D545C78A2C4E4E0A9C14F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657"/>
    <w:rsid w:val="000A5FFA"/>
    <w:rsid w:val="000D2F8C"/>
    <w:rsid w:val="00361A43"/>
    <w:rsid w:val="00494657"/>
    <w:rsid w:val="004E4909"/>
    <w:rsid w:val="008726FC"/>
    <w:rsid w:val="00961446"/>
    <w:rsid w:val="009E4226"/>
    <w:rsid w:val="00B1255D"/>
    <w:rsid w:val="00BA65CB"/>
    <w:rsid w:val="00DF1B3D"/>
    <w:rsid w:val="00E91711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04C67F404D4ED9BAD4D9987EEFD94E">
    <w:name w:val="5604C67F404D4ED9BAD4D9987EEFD94E"/>
  </w:style>
  <w:style w:type="paragraph" w:customStyle="1" w:styleId="4C6F0B7CFD694F85B52308FD3581090D">
    <w:name w:val="4C6F0B7CFD694F85B52308FD3581090D"/>
  </w:style>
  <w:style w:type="paragraph" w:customStyle="1" w:styleId="B224079BE0CF4903BF0A0CA9DC6F9413">
    <w:name w:val="B224079BE0CF4903BF0A0CA9DC6F9413"/>
  </w:style>
  <w:style w:type="paragraph" w:customStyle="1" w:styleId="46C2DA4B9A4B4CB3827A1D3DF816B65E">
    <w:name w:val="46C2DA4B9A4B4CB3827A1D3DF816B65E"/>
  </w:style>
  <w:style w:type="paragraph" w:customStyle="1" w:styleId="3537F7E5695D4CA7B6308C60E36F8558">
    <w:name w:val="3537F7E5695D4CA7B6308C60E36F8558"/>
  </w:style>
  <w:style w:type="paragraph" w:customStyle="1" w:styleId="DAFB3170960741E39F2C711DAC59B462">
    <w:name w:val="DAFB3170960741E39F2C711DAC59B462"/>
  </w:style>
  <w:style w:type="paragraph" w:customStyle="1" w:styleId="E3F7ADA06AEC4EDF8B943DB92F4DF7EB">
    <w:name w:val="E3F7ADA06AEC4EDF8B943DB92F4DF7EB"/>
  </w:style>
  <w:style w:type="paragraph" w:customStyle="1" w:styleId="EA20E5C654D74299B99D333F916A7496">
    <w:name w:val="EA20E5C654D74299B99D333F916A7496"/>
  </w:style>
  <w:style w:type="paragraph" w:customStyle="1" w:styleId="7629637315224111B3BB00BDD90A257A">
    <w:name w:val="7629637315224111B3BB00BDD90A257A"/>
  </w:style>
  <w:style w:type="paragraph" w:customStyle="1" w:styleId="53E2D1B762D24BBC9D154B8A90012B2F">
    <w:name w:val="53E2D1B762D24BBC9D154B8A90012B2F"/>
  </w:style>
  <w:style w:type="paragraph" w:customStyle="1" w:styleId="09CF300EA30B46698DA98BF336F9AC04">
    <w:name w:val="09CF300EA30B46698DA98BF336F9AC04"/>
  </w:style>
  <w:style w:type="paragraph" w:customStyle="1" w:styleId="8B54D14EF09D4A78A7E7202EF28DFC3D">
    <w:name w:val="8B54D14EF09D4A78A7E7202EF28DFC3D"/>
  </w:style>
  <w:style w:type="paragraph" w:customStyle="1" w:styleId="E4BB6253C4E7495E88EA8F200B40AAED">
    <w:name w:val="E4BB6253C4E7495E88EA8F200B40AAED"/>
  </w:style>
  <w:style w:type="paragraph" w:customStyle="1" w:styleId="84BBF190011E4443B60D79C79B24D5F1">
    <w:name w:val="84BBF190011E4443B60D79C79B24D5F1"/>
  </w:style>
  <w:style w:type="paragraph" w:customStyle="1" w:styleId="E9A2B2965F5C4DC6952A4EF6613C9438">
    <w:name w:val="E9A2B2965F5C4DC6952A4EF6613C9438"/>
  </w:style>
  <w:style w:type="paragraph" w:customStyle="1" w:styleId="67AF2E36BF194BCFA8BC51A5339F1406">
    <w:name w:val="67AF2E36BF194BCFA8BC51A5339F1406"/>
  </w:style>
  <w:style w:type="paragraph" w:customStyle="1" w:styleId="CD02FFA11216408A8288363F544BECBC">
    <w:name w:val="CD02FFA11216408A8288363F544BECBC"/>
  </w:style>
  <w:style w:type="paragraph" w:customStyle="1" w:styleId="B9BBA292DCD042FFA5B56E0DDF1D9A0E">
    <w:name w:val="B9BBA292DCD042FFA5B56E0DDF1D9A0E"/>
  </w:style>
  <w:style w:type="paragraph" w:customStyle="1" w:styleId="8D889592952947DDA1F3986F310DC1C6">
    <w:name w:val="8D889592952947DDA1F3986F310DC1C6"/>
  </w:style>
  <w:style w:type="paragraph" w:customStyle="1" w:styleId="31D33921DFC34243AF3645ECE24A066E">
    <w:name w:val="31D33921DFC34243AF3645ECE24A066E"/>
  </w:style>
  <w:style w:type="paragraph" w:customStyle="1" w:styleId="D6EC9855BE264CE6B37391F77F25A518">
    <w:name w:val="D6EC9855BE264CE6B37391F77F25A518"/>
  </w:style>
  <w:style w:type="paragraph" w:customStyle="1" w:styleId="5DD0DEA884EF4CD4998ADEF5FB856E98">
    <w:name w:val="5DD0DEA884EF4CD4998ADEF5FB856E98"/>
  </w:style>
  <w:style w:type="paragraph" w:customStyle="1" w:styleId="9D4485A4FC38436B89E34B53F14DC3D1">
    <w:name w:val="9D4485A4FC38436B89E34B53F14DC3D1"/>
  </w:style>
  <w:style w:type="paragraph" w:customStyle="1" w:styleId="E4BE384288984618BE05987BE01843A7">
    <w:name w:val="E4BE384288984618BE05987BE01843A7"/>
  </w:style>
  <w:style w:type="paragraph" w:customStyle="1" w:styleId="894F77E8A2D545C78A2C4E4E0A9C14F9">
    <w:name w:val="894F77E8A2D545C78A2C4E4E0A9C14F9"/>
  </w:style>
  <w:style w:type="paragraph" w:customStyle="1" w:styleId="BA30DB2693F24777AE6E164A93574DAA">
    <w:name w:val="BA30DB2693F24777AE6E164A93574DAA"/>
  </w:style>
  <w:style w:type="paragraph" w:customStyle="1" w:styleId="5F30E228A24A4A4A9817F5D1D42D64E4">
    <w:name w:val="5F30E228A24A4A4A9817F5D1D42D64E4"/>
  </w:style>
  <w:style w:type="paragraph" w:customStyle="1" w:styleId="683245DE3F6B47D8B39BC237D503D15B">
    <w:name w:val="683245DE3F6B47D8B39BC237D503D15B"/>
  </w:style>
  <w:style w:type="paragraph" w:customStyle="1" w:styleId="D618A494BCFD4DC5BD7D303DD8200C00">
    <w:name w:val="D618A494BCFD4DC5BD7D303DD8200C00"/>
  </w:style>
  <w:style w:type="paragraph" w:customStyle="1" w:styleId="B716663A90FD4959973197AE4B5EEB1C">
    <w:name w:val="B716663A90FD4959973197AE4B5EEB1C"/>
  </w:style>
  <w:style w:type="paragraph" w:customStyle="1" w:styleId="EC670A72D9CE4192AB533BAED7D14FC4">
    <w:name w:val="EC670A72D9CE4192AB533BAED7D14FC4"/>
  </w:style>
  <w:style w:type="paragraph" w:customStyle="1" w:styleId="A1C8CF3C7FAB432791FD05BA40C50F98">
    <w:name w:val="A1C8CF3C7FAB432791FD05BA40C50F98"/>
  </w:style>
  <w:style w:type="paragraph" w:customStyle="1" w:styleId="C98090D575D1482D9CC3BD16A58A8EF7">
    <w:name w:val="C98090D575D1482D9CC3BD16A58A8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2DDE-ADA3-4008-B4DD-52117960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cp:lastPrinted>2019-10-18T03:05:00Z</cp:lastPrinted>
  <dcterms:created xsi:type="dcterms:W3CDTF">2019-10-18T03:09:00Z</dcterms:created>
  <dcterms:modified xsi:type="dcterms:W3CDTF">2019-10-18T03:09:00Z</dcterms:modified>
  <cp:version/>
</cp:coreProperties>
</file>